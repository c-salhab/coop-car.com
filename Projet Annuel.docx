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24CCA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3231765" wp14:editId="24457BF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BA68CAC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CC8BA7A" w14:textId="77777777" w:rsidR="00DF198B" w:rsidRDefault="00DF198B"/>
        </w:tc>
      </w:tr>
      <w:tr w:rsidR="00DF198B" w:rsidRPr="00C810E8" w14:paraId="526E87B5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F6F7EB9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5D49B0" w14:textId="47284C05" w:rsidR="00DF198B" w:rsidRPr="00C810E8" w:rsidRDefault="00C810E8" w:rsidP="00874FE7">
            <w:pPr>
              <w:pStyle w:val="Heading1"/>
              <w:rPr>
                <w:lang w:val="fr-FR"/>
              </w:rPr>
            </w:pPr>
            <w:r>
              <w:rPr>
                <w:lang w:val="fr-FR"/>
              </w:rPr>
              <w:t xml:space="preserve">Projet Annuel : </w:t>
            </w:r>
            <w:r w:rsidRPr="00C810E8">
              <w:rPr>
                <w:lang w:val="fr-FR"/>
              </w:rPr>
              <w:t xml:space="preserve">Coop-Car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CE0AD8A" w14:textId="05B85CFC" w:rsidR="00DF198B" w:rsidRPr="00C810E8" w:rsidRDefault="00DF198B">
            <w:pPr>
              <w:rPr>
                <w:lang w:val="fr-FR"/>
              </w:rPr>
            </w:pPr>
          </w:p>
        </w:tc>
      </w:tr>
      <w:tr w:rsidR="00DF198B" w:rsidRPr="00C810E8" w14:paraId="2BEE5A92" w14:textId="77777777" w:rsidTr="00185F4A">
        <w:trPr>
          <w:trHeight w:val="1837"/>
        </w:trPr>
        <w:tc>
          <w:tcPr>
            <w:tcW w:w="1170" w:type="dxa"/>
          </w:tcPr>
          <w:p w14:paraId="75591F44" w14:textId="3D7D29C6" w:rsidR="00DF198B" w:rsidRPr="00C810E8" w:rsidRDefault="00DF198B">
            <w:pPr>
              <w:rPr>
                <w:lang w:val="fr-FR"/>
              </w:rPr>
            </w:pPr>
          </w:p>
        </w:tc>
        <w:tc>
          <w:tcPr>
            <w:tcW w:w="8460" w:type="dxa"/>
            <w:gridSpan w:val="7"/>
          </w:tcPr>
          <w:p w14:paraId="77115ED9" w14:textId="77777777" w:rsidR="00DF198B" w:rsidRPr="00C810E8" w:rsidRDefault="00DF198B">
            <w:pPr>
              <w:rPr>
                <w:lang w:val="fr-FR"/>
              </w:rPr>
            </w:pPr>
          </w:p>
        </w:tc>
        <w:tc>
          <w:tcPr>
            <w:tcW w:w="1160" w:type="dxa"/>
          </w:tcPr>
          <w:p w14:paraId="7070A171" w14:textId="77777777" w:rsidR="00DF198B" w:rsidRPr="00C810E8" w:rsidRDefault="00DF198B">
            <w:pPr>
              <w:rPr>
                <w:lang w:val="fr-FR"/>
              </w:rPr>
            </w:pPr>
          </w:p>
        </w:tc>
      </w:tr>
      <w:tr w:rsidR="00DF198B" w:rsidRPr="00C810E8" w14:paraId="13345BA1" w14:textId="77777777" w:rsidTr="00185F4A">
        <w:trPr>
          <w:trHeight w:val="929"/>
        </w:trPr>
        <w:tc>
          <w:tcPr>
            <w:tcW w:w="2397" w:type="dxa"/>
            <w:gridSpan w:val="4"/>
          </w:tcPr>
          <w:p w14:paraId="721569E1" w14:textId="77777777" w:rsidR="00DF198B" w:rsidRPr="00C810E8" w:rsidRDefault="00DF198B">
            <w:pPr>
              <w:rPr>
                <w:lang w:val="fr-FR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3A8BCA95" w14:textId="77777777" w:rsidR="00DF198B" w:rsidRPr="00C810E8" w:rsidRDefault="00DF198B" w:rsidP="00DF198B">
            <w:pPr>
              <w:jc w:val="center"/>
              <w:rPr>
                <w:rFonts w:ascii="Georgia" w:hAnsi="Georgia"/>
                <w:sz w:val="48"/>
                <w:szCs w:val="48"/>
                <w:lang w:val="fr-FR"/>
              </w:rPr>
            </w:pPr>
          </w:p>
        </w:tc>
        <w:tc>
          <w:tcPr>
            <w:tcW w:w="2398" w:type="dxa"/>
            <w:gridSpan w:val="4"/>
          </w:tcPr>
          <w:p w14:paraId="1FE79B0F" w14:textId="77777777" w:rsidR="00DF198B" w:rsidRPr="00C810E8" w:rsidRDefault="00DF198B">
            <w:pPr>
              <w:rPr>
                <w:lang w:val="fr-FR"/>
              </w:rPr>
            </w:pPr>
          </w:p>
        </w:tc>
      </w:tr>
      <w:tr w:rsidR="00DF198B" w14:paraId="22250BC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AABE669" w14:textId="77777777" w:rsidR="00DF198B" w:rsidRPr="00C810E8" w:rsidRDefault="00DF198B">
            <w:pPr>
              <w:rPr>
                <w:lang w:val="fr-FR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6720F76" w14:textId="77777777" w:rsidR="00C810E8" w:rsidRPr="00C810E8" w:rsidRDefault="00C810E8" w:rsidP="00C810E8">
            <w:pPr>
              <w:pStyle w:val="Heading2"/>
              <w:rPr>
                <w:sz w:val="44"/>
                <w:szCs w:val="44"/>
              </w:rPr>
            </w:pPr>
            <w:r w:rsidRPr="00C810E8">
              <w:rPr>
                <w:sz w:val="44"/>
                <w:szCs w:val="44"/>
              </w:rPr>
              <w:t xml:space="preserve">Charbel Salhab </w:t>
            </w:r>
          </w:p>
          <w:p w14:paraId="438168CF" w14:textId="77777777" w:rsidR="00C810E8" w:rsidRPr="00C810E8" w:rsidRDefault="00C810E8" w:rsidP="00C810E8">
            <w:pPr>
              <w:pStyle w:val="Heading2"/>
              <w:rPr>
                <w:sz w:val="44"/>
                <w:szCs w:val="44"/>
              </w:rPr>
            </w:pPr>
            <w:r w:rsidRPr="00C810E8">
              <w:rPr>
                <w:sz w:val="44"/>
                <w:szCs w:val="44"/>
              </w:rPr>
              <w:t xml:space="preserve">Sacha Toutut </w:t>
            </w:r>
          </w:p>
          <w:p w14:paraId="303040FF" w14:textId="6B20A322" w:rsidR="00C810E8" w:rsidRPr="00C810E8" w:rsidRDefault="00C810E8" w:rsidP="00C810E8">
            <w:pPr>
              <w:pStyle w:val="Heading2"/>
              <w:rPr>
                <w:sz w:val="44"/>
                <w:szCs w:val="44"/>
              </w:rPr>
            </w:pPr>
            <w:r w:rsidRPr="00C810E8">
              <w:rPr>
                <w:sz w:val="44"/>
                <w:szCs w:val="44"/>
              </w:rPr>
              <w:t>Jade Kurz</w:t>
            </w:r>
          </w:p>
          <w:p w14:paraId="0FB32975" w14:textId="0CF5C75D" w:rsidR="00C810E8" w:rsidRPr="00C810E8" w:rsidRDefault="00C810E8" w:rsidP="00C810E8"/>
        </w:tc>
        <w:tc>
          <w:tcPr>
            <w:tcW w:w="2398" w:type="dxa"/>
            <w:gridSpan w:val="4"/>
          </w:tcPr>
          <w:p w14:paraId="674A22C7" w14:textId="77777777" w:rsidR="00DF198B" w:rsidRDefault="00DF198B"/>
        </w:tc>
      </w:tr>
      <w:tr w:rsidR="00DF198B" w14:paraId="403068DF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0240AE54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66C7D5F" w14:textId="67A4A518" w:rsidR="00DF198B" w:rsidRPr="00DF198B" w:rsidRDefault="00C810E8" w:rsidP="00874FE7">
            <w:pPr>
              <w:pStyle w:val="Heading3"/>
            </w:pPr>
            <w:r>
              <w:t>2021-2022</w:t>
            </w:r>
          </w:p>
          <w:p w14:paraId="0B12697A" w14:textId="77777777" w:rsidR="00874FE7" w:rsidRPr="00DF198B" w:rsidRDefault="00171EEE" w:rsidP="00874FE7">
            <w:pPr>
              <w:pStyle w:val="Heading3"/>
            </w:pPr>
            <w:sdt>
              <w:sdtPr>
                <w:id w:val="-1516760087"/>
                <w:placeholder>
                  <w:docPart w:val="E27081527BAA49A8BE0E53199EFD2E9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5C652E1F" w14:textId="0D11F391" w:rsidR="00DF198B" w:rsidRPr="00DF198B" w:rsidRDefault="00C810E8" w:rsidP="00874FE7">
            <w:pPr>
              <w:pStyle w:val="Heading3"/>
            </w:pPr>
            <w:r>
              <w:t>Super Smash Web Project</w:t>
            </w:r>
          </w:p>
          <w:p w14:paraId="30A750C7" w14:textId="77777777" w:rsidR="00DF198B" w:rsidRPr="00DF198B" w:rsidRDefault="00171EEE" w:rsidP="00874FE7">
            <w:pPr>
              <w:pStyle w:val="Heading3"/>
            </w:pPr>
            <w:sdt>
              <w:sdtPr>
                <w:id w:val="1492440299"/>
                <w:placeholder>
                  <w:docPart w:val="B9F0B08C8D1241B889A3D7BB032275C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1DD2BC5C" w14:textId="36CBA4D2" w:rsidR="00DF198B" w:rsidRDefault="00C810E8" w:rsidP="00874FE7">
            <w:pPr>
              <w:pStyle w:val="Heading3"/>
            </w:pPr>
            <w:r>
              <w:t xml:space="preserve">Monsieur </w:t>
            </w:r>
            <w:r w:rsidRPr="00C810E8">
              <w:t>Fr</w:t>
            </w:r>
            <w:r w:rsidRPr="00C810E8">
              <w:rPr>
                <w:rFonts w:cs="Sabon Next LT"/>
              </w:rPr>
              <w:t>é</w:t>
            </w:r>
            <w:r w:rsidRPr="00C810E8">
              <w:t>d</w:t>
            </w:r>
            <w:r w:rsidRPr="00C810E8">
              <w:rPr>
                <w:rFonts w:cs="Sabon Next LT"/>
              </w:rPr>
              <w:t>é</w:t>
            </w:r>
            <w:r w:rsidRPr="00C810E8">
              <w:t>ric</w:t>
            </w:r>
            <w:r>
              <w:t xml:space="preserve"> Sananes</w:t>
            </w:r>
          </w:p>
          <w:p w14:paraId="3890D5A3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7609B3E" w14:textId="77777777" w:rsidR="00DF198B" w:rsidRDefault="00DF198B" w:rsidP="00DF198B">
            <w:pPr>
              <w:jc w:val="center"/>
            </w:pPr>
          </w:p>
        </w:tc>
      </w:tr>
      <w:tr w:rsidR="00DF198B" w14:paraId="387720F7" w14:textId="77777777" w:rsidTr="00185F4A">
        <w:tc>
          <w:tcPr>
            <w:tcW w:w="2340" w:type="dxa"/>
            <w:gridSpan w:val="3"/>
          </w:tcPr>
          <w:p w14:paraId="1C341A91" w14:textId="77777777" w:rsidR="00DF198B" w:rsidRDefault="00DF198B"/>
        </w:tc>
        <w:tc>
          <w:tcPr>
            <w:tcW w:w="6120" w:type="dxa"/>
            <w:gridSpan w:val="3"/>
          </w:tcPr>
          <w:p w14:paraId="15EBE134" w14:textId="77777777" w:rsidR="00DF198B" w:rsidRDefault="00DF198B"/>
        </w:tc>
        <w:tc>
          <w:tcPr>
            <w:tcW w:w="2330" w:type="dxa"/>
            <w:gridSpan w:val="3"/>
          </w:tcPr>
          <w:p w14:paraId="152B4808" w14:textId="77777777" w:rsidR="00DF198B" w:rsidRDefault="00DF198B"/>
        </w:tc>
      </w:tr>
    </w:tbl>
    <w:p w14:paraId="4D387733" w14:textId="77777777" w:rsidR="00DF198B" w:rsidRDefault="00DF198B"/>
    <w:p w14:paraId="0A41C6B5" w14:textId="327D2961" w:rsidR="00DF198B" w:rsidRDefault="00DF198B" w:rsidP="002D2200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92"/>
        <w:gridCol w:w="990"/>
        <w:gridCol w:w="1076"/>
        <w:gridCol w:w="2158"/>
        <w:gridCol w:w="1087"/>
        <w:gridCol w:w="20"/>
        <w:gridCol w:w="1060"/>
        <w:gridCol w:w="2158"/>
      </w:tblGrid>
      <w:tr w:rsidR="002D2200" w14:paraId="5D1E1DEB" w14:textId="77777777" w:rsidTr="00516157">
        <w:trPr>
          <w:trHeight w:val="1323"/>
        </w:trPr>
        <w:tc>
          <w:tcPr>
            <w:tcW w:w="2158" w:type="dxa"/>
          </w:tcPr>
          <w:p w14:paraId="1870C5CE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9611E38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DD10E87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827361F" w14:textId="6F4FA54F" w:rsidR="002D2200" w:rsidRDefault="00516157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2336" behindDoc="1" locked="0" layoutInCell="1" allowOverlap="1" wp14:anchorId="1D073021" wp14:editId="1E4773DC">
                  <wp:simplePos x="0" y="0"/>
                  <wp:positionH relativeFrom="margin">
                    <wp:posOffset>-4098290</wp:posOffset>
                  </wp:positionH>
                  <wp:positionV relativeFrom="margin">
                    <wp:posOffset>144780</wp:posOffset>
                  </wp:positionV>
                  <wp:extent cx="6861175" cy="1943735"/>
                  <wp:effectExtent l="0" t="0" r="0" b="0"/>
                  <wp:wrapNone/>
                  <wp:docPr id="6" name="Picture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</w:tcPr>
          <w:p w14:paraId="53541E60" w14:textId="77777777" w:rsidR="002D2200" w:rsidRDefault="002D2200"/>
        </w:tc>
      </w:tr>
      <w:tr w:rsidR="002D2200" w14:paraId="78106F7B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76EA06D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A0D708F" w14:textId="5BE5744C" w:rsidR="002D2200" w:rsidRPr="00E74B29" w:rsidRDefault="00516157" w:rsidP="00874FE7">
            <w:pPr>
              <w:pStyle w:val="Heading4"/>
            </w:pPr>
            <w:r>
              <w:t>Remerciement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0A3D433" w14:textId="77777777" w:rsidR="002D2200" w:rsidRDefault="002D2200"/>
        </w:tc>
      </w:tr>
      <w:tr w:rsidR="002D2200" w14:paraId="5706AB3D" w14:textId="77777777" w:rsidTr="00516157">
        <w:trPr>
          <w:trHeight w:val="2025"/>
        </w:trPr>
        <w:tc>
          <w:tcPr>
            <w:tcW w:w="2158" w:type="dxa"/>
          </w:tcPr>
          <w:p w14:paraId="2991C269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7DC1261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0BA0415" w14:textId="3F4904F3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B3B623B" w14:textId="77777777" w:rsidR="002D2200" w:rsidRDefault="002D2200"/>
        </w:tc>
        <w:tc>
          <w:tcPr>
            <w:tcW w:w="2158" w:type="dxa"/>
          </w:tcPr>
          <w:p w14:paraId="60347202" w14:textId="77777777" w:rsidR="002D2200" w:rsidRDefault="002D2200"/>
        </w:tc>
      </w:tr>
      <w:tr w:rsidR="00E74B29" w14:paraId="511D2D8B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5E42E4F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0DD15CCD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3E1DE9E" w14:textId="5F12C090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B262B70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25D51F1" w14:textId="77777777" w:rsidR="00E74B29" w:rsidRDefault="00E74B29"/>
        </w:tc>
      </w:tr>
      <w:tr w:rsidR="000E4641" w:rsidRPr="00C810E8" w14:paraId="0A07074D" w14:textId="77777777" w:rsidTr="00B45887">
        <w:trPr>
          <w:trHeight w:val="4338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76900AB" w14:textId="77777777" w:rsidR="000E4641" w:rsidRDefault="000E4641"/>
        </w:tc>
        <w:tc>
          <w:tcPr>
            <w:tcW w:w="92" w:type="dxa"/>
            <w:tcBorders>
              <w:left w:val="single" w:sz="18" w:space="0" w:color="476166" w:themeColor="accent1"/>
              <w:bottom w:val="single" w:sz="12" w:space="0" w:color="476166" w:themeColor="accent1"/>
            </w:tcBorders>
            <w:shd w:val="clear" w:color="auto" w:fill="FFFFFF" w:themeFill="background1"/>
          </w:tcPr>
          <w:p w14:paraId="424B826D" w14:textId="77777777" w:rsidR="000E4641" w:rsidRDefault="000E4641"/>
        </w:tc>
        <w:tc>
          <w:tcPr>
            <w:tcW w:w="990" w:type="dxa"/>
            <w:tcBorders>
              <w:bottom w:val="single" w:sz="12" w:space="0" w:color="476166" w:themeColor="accent1"/>
            </w:tcBorders>
            <w:shd w:val="clear" w:color="auto" w:fill="FFFFFF" w:themeFill="background1"/>
          </w:tcPr>
          <w:p w14:paraId="65D7756C" w14:textId="77777777" w:rsidR="000E4641" w:rsidRDefault="000E4641" w:rsidP="00516157">
            <w:pPr>
              <w:spacing w:line="360" w:lineRule="auto"/>
            </w:pPr>
          </w:p>
        </w:tc>
        <w:tc>
          <w:tcPr>
            <w:tcW w:w="4321" w:type="dxa"/>
            <w:gridSpan w:val="3"/>
            <w:tcBorders>
              <w:bottom w:val="single" w:sz="12" w:space="0" w:color="476166" w:themeColor="accent1"/>
            </w:tcBorders>
            <w:shd w:val="clear" w:color="auto" w:fill="FFFFFF" w:themeFill="background1"/>
          </w:tcPr>
          <w:p w14:paraId="74A52C14" w14:textId="4C702076" w:rsidR="00516157" w:rsidRDefault="00C810E8" w:rsidP="00516157">
            <w:pPr>
              <w:pStyle w:val="Text"/>
              <w:spacing w:line="360" w:lineRule="auto"/>
              <w:rPr>
                <w:lang w:val="fr-FR"/>
              </w:rPr>
            </w:pPr>
            <w:r w:rsidRPr="00C810E8">
              <w:rPr>
                <w:lang w:val="fr-FR"/>
              </w:rPr>
              <w:t>Le projet a pour b</w:t>
            </w:r>
            <w:r>
              <w:rPr>
                <w:lang w:val="fr-FR"/>
              </w:rPr>
              <w:t>ut de réaliser un site internet dynamique, en ligne from scratch en respectant quelques règles précisées par le prof.</w:t>
            </w:r>
          </w:p>
          <w:p w14:paraId="0730FEE2" w14:textId="28418759" w:rsidR="00516157" w:rsidRPr="00E608C8" w:rsidRDefault="00516157" w:rsidP="00E608C8">
            <w:pPr>
              <w:pStyle w:val="Header"/>
              <w:spacing w:line="360" w:lineRule="auto"/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</w:pPr>
            <w:r w:rsidRPr="00516157"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  <w:t xml:space="preserve">Nous tenons à remercier Mr. </w:t>
            </w:r>
            <w:r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  <w:t xml:space="preserve">Sananes </w:t>
            </w:r>
            <w:r w:rsidRPr="00516157"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  <w:t>pour son encouragement et ses précieux conseils</w:t>
            </w:r>
            <w:r w:rsidR="00E608C8"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  <w:t xml:space="preserve"> tout au long de ce projet</w:t>
            </w:r>
            <w:r w:rsidRPr="00516157">
              <w:rPr>
                <w:rFonts w:asciiTheme="minorHAnsi" w:hAnsiTheme="minorHAnsi"/>
                <w:b w:val="0"/>
                <w:bCs/>
                <w:color w:val="000000" w:themeColor="text1"/>
                <w:sz w:val="28"/>
                <w:szCs w:val="28"/>
                <w:lang w:val="fr-FR"/>
              </w:rPr>
              <w:t>.</w:t>
            </w:r>
          </w:p>
          <w:p w14:paraId="7B240E2C" w14:textId="77777777" w:rsidR="000E4641" w:rsidRPr="00C810E8" w:rsidRDefault="000E4641" w:rsidP="00516157">
            <w:pPr>
              <w:pStyle w:val="Text"/>
              <w:spacing w:line="360" w:lineRule="auto"/>
              <w:rPr>
                <w:lang w:val="fr-FR"/>
              </w:rPr>
            </w:pPr>
          </w:p>
        </w:tc>
        <w:tc>
          <w:tcPr>
            <w:tcW w:w="20" w:type="dxa"/>
            <w:tcBorders>
              <w:bottom w:val="single" w:sz="12" w:space="0" w:color="476166" w:themeColor="accent1"/>
            </w:tcBorders>
            <w:shd w:val="clear" w:color="auto" w:fill="FFFFFF" w:themeFill="background1"/>
          </w:tcPr>
          <w:p w14:paraId="3140A2B9" w14:textId="77777777" w:rsidR="000E4641" w:rsidRPr="00C810E8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1060" w:type="dxa"/>
            <w:tcBorders>
              <w:bottom w:val="single" w:sz="12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7AF6D0D" w14:textId="77777777" w:rsidR="000E4641" w:rsidRPr="00C810E8" w:rsidRDefault="000E4641">
            <w:pPr>
              <w:rPr>
                <w:rFonts w:ascii="Georgia" w:hAnsi="Georgia"/>
                <w:sz w:val="28"/>
                <w:szCs w:val="28"/>
                <w:lang w:val="fr-FR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FF73708" w14:textId="77777777" w:rsidR="000E4641" w:rsidRPr="00C810E8" w:rsidRDefault="000E4641">
            <w:pPr>
              <w:rPr>
                <w:lang w:val="fr-FR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-9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B45887" w:rsidRPr="00E608C8" w14:paraId="121DDDF3" w14:textId="77777777" w:rsidTr="00B86287">
        <w:trPr>
          <w:trHeight w:val="95"/>
        </w:trPr>
        <w:tc>
          <w:tcPr>
            <w:tcW w:w="2158" w:type="dxa"/>
            <w:gridSpan w:val="2"/>
          </w:tcPr>
          <w:p w14:paraId="331103A7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2EC5EB25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79DABD3C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579A9BFC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  <w:gridSpan w:val="2"/>
          </w:tcPr>
          <w:p w14:paraId="615EEFAE" w14:textId="77777777" w:rsidR="00B45887" w:rsidRPr="00E608C8" w:rsidRDefault="00B45887" w:rsidP="00B45887">
            <w:pPr>
              <w:rPr>
                <w:lang w:val="fr-FR"/>
              </w:rPr>
            </w:pPr>
          </w:p>
        </w:tc>
      </w:tr>
      <w:tr w:rsidR="00B45887" w:rsidRPr="00E608C8" w14:paraId="032720FC" w14:textId="77777777" w:rsidTr="00B86287">
        <w:trPr>
          <w:trHeight w:val="339"/>
        </w:trPr>
        <w:tc>
          <w:tcPr>
            <w:tcW w:w="2158" w:type="dxa"/>
            <w:gridSpan w:val="2"/>
          </w:tcPr>
          <w:p w14:paraId="1ED870CC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706BFA74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797424C1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</w:tcPr>
          <w:p w14:paraId="77B3009D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2158" w:type="dxa"/>
            <w:gridSpan w:val="2"/>
          </w:tcPr>
          <w:p w14:paraId="292B74A8" w14:textId="77777777" w:rsidR="00B45887" w:rsidRPr="00E608C8" w:rsidRDefault="00B45887" w:rsidP="00B45887">
            <w:pPr>
              <w:rPr>
                <w:lang w:val="fr-FR"/>
              </w:rPr>
            </w:pPr>
          </w:p>
        </w:tc>
      </w:tr>
      <w:tr w:rsidR="00B45887" w:rsidRPr="00E608C8" w14:paraId="41717359" w14:textId="77777777" w:rsidTr="00B86287">
        <w:tc>
          <w:tcPr>
            <w:tcW w:w="1079" w:type="dxa"/>
          </w:tcPr>
          <w:p w14:paraId="0F290FC2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8632" w:type="dxa"/>
            <w:gridSpan w:val="5"/>
          </w:tcPr>
          <w:p w14:paraId="354E3F66" w14:textId="77777777" w:rsidR="00B45887" w:rsidRPr="00E608C8" w:rsidRDefault="00B45887" w:rsidP="00B45887">
            <w:pPr>
              <w:rPr>
                <w:lang w:val="fr-FR"/>
              </w:rPr>
            </w:pPr>
          </w:p>
        </w:tc>
        <w:tc>
          <w:tcPr>
            <w:tcW w:w="1079" w:type="dxa"/>
          </w:tcPr>
          <w:p w14:paraId="15E30632" w14:textId="77777777" w:rsidR="00B45887" w:rsidRPr="00E608C8" w:rsidRDefault="00B45887" w:rsidP="00B45887">
            <w:pPr>
              <w:rPr>
                <w:lang w:val="fr-FR"/>
              </w:rPr>
            </w:pP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502"/>
        <w:gridCol w:w="64"/>
        <w:gridCol w:w="2820"/>
        <w:gridCol w:w="1630"/>
        <w:gridCol w:w="1502"/>
      </w:tblGrid>
      <w:tr w:rsidR="000E4641" w:rsidRPr="00516157" w14:paraId="4481F8D5" w14:textId="77777777" w:rsidTr="00B45887">
        <w:trPr>
          <w:trHeight w:val="302"/>
        </w:trPr>
        <w:tc>
          <w:tcPr>
            <w:tcW w:w="1502" w:type="dxa"/>
          </w:tcPr>
          <w:p w14:paraId="1128E33E" w14:textId="77777777" w:rsidR="000E4641" w:rsidRPr="00516157" w:rsidRDefault="000E4641">
            <w:pPr>
              <w:rPr>
                <w:lang w:val="fr-FR"/>
              </w:rPr>
            </w:pPr>
          </w:p>
        </w:tc>
        <w:tc>
          <w:tcPr>
            <w:tcW w:w="64" w:type="dxa"/>
          </w:tcPr>
          <w:p w14:paraId="68A27FC9" w14:textId="77777777" w:rsidR="000E4641" w:rsidRPr="00516157" w:rsidRDefault="000E4641" w:rsidP="00E74B29">
            <w:pPr>
              <w:jc w:val="center"/>
              <w:rPr>
                <w:lang w:val="fr-FR"/>
              </w:rPr>
            </w:pPr>
          </w:p>
        </w:tc>
        <w:tc>
          <w:tcPr>
            <w:tcW w:w="2820" w:type="dxa"/>
          </w:tcPr>
          <w:p w14:paraId="3D0D400D" w14:textId="77777777" w:rsidR="000E4641" w:rsidRPr="00516157" w:rsidRDefault="000E4641" w:rsidP="00E74B29">
            <w:pPr>
              <w:jc w:val="center"/>
              <w:rPr>
                <w:lang w:val="fr-FR"/>
              </w:rPr>
            </w:pPr>
          </w:p>
        </w:tc>
        <w:tc>
          <w:tcPr>
            <w:tcW w:w="1630" w:type="dxa"/>
          </w:tcPr>
          <w:p w14:paraId="405EFA21" w14:textId="77777777" w:rsidR="000E4641" w:rsidRPr="00516157" w:rsidRDefault="000E4641" w:rsidP="00516157">
            <w:pPr>
              <w:rPr>
                <w:lang w:val="fr-FR"/>
              </w:rPr>
            </w:pPr>
          </w:p>
        </w:tc>
        <w:tc>
          <w:tcPr>
            <w:tcW w:w="1502" w:type="dxa"/>
          </w:tcPr>
          <w:p w14:paraId="16AEA1CD" w14:textId="77777777" w:rsidR="000E4641" w:rsidRPr="00516157" w:rsidRDefault="000E4641">
            <w:pPr>
              <w:rPr>
                <w:lang w:val="fr-FR"/>
              </w:rPr>
            </w:pPr>
          </w:p>
        </w:tc>
      </w:tr>
    </w:tbl>
    <w:p w14:paraId="4933E888" w14:textId="77777777" w:rsidR="002D2200" w:rsidRPr="00516157" w:rsidRDefault="002D2200">
      <w:pPr>
        <w:rPr>
          <w:lang w:val="fr-FR"/>
        </w:rPr>
      </w:pPr>
    </w:p>
    <w:p w14:paraId="676C8B7C" w14:textId="105AB789" w:rsidR="00E74B29" w:rsidRPr="00516157" w:rsidRDefault="00E74B29" w:rsidP="0048120C">
      <w:pPr>
        <w:pStyle w:val="GraphicAnchor"/>
        <w:rPr>
          <w:lang w:val="fr-FR"/>
        </w:rPr>
      </w:pPr>
    </w:p>
    <w:p w14:paraId="200EB37C" w14:textId="2A8924DF" w:rsidR="0048120C" w:rsidRDefault="0048120C">
      <w:pPr>
        <w:rPr>
          <w:lang w:val="fr-FR"/>
        </w:rPr>
      </w:pPr>
    </w:p>
    <w:p w14:paraId="2A5E82D5" w14:textId="4F10C6C9" w:rsidR="00E24018" w:rsidRPr="00E24018" w:rsidRDefault="00E24018" w:rsidP="00E24018">
      <w:pPr>
        <w:pStyle w:val="NormalWeb"/>
        <w:spacing w:before="0" w:beforeAutospacing="0" w:after="0" w:afterAutospacing="0"/>
        <w:rPr>
          <w:rFonts w:asciiTheme="minorHAnsi" w:hAnsiTheme="minorHAnsi"/>
          <w:lang w:val="fr-FR"/>
        </w:rPr>
      </w:pP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 xml:space="preserve">Dès le premier jour, nous avons commencé à se répartir les tâches pour l'étape 1. Sacha s’est chargé de la base de données. Charbel s’est occupé du serveur avec l’installation 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>d’Apache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 xml:space="preserve">, 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>PHP</w:t>
      </w:r>
      <w:r>
        <w:rPr>
          <w:rFonts w:asciiTheme="minorHAnsi" w:hAnsiTheme="minorHAnsi" w:cs="Arial"/>
          <w:color w:val="000000"/>
          <w:sz w:val="22"/>
          <w:szCs w:val="22"/>
          <w:lang w:val="fr-FR"/>
        </w:rPr>
        <w:t xml:space="preserve"> 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 xml:space="preserve">et aussi de la charte graphique. Jade s’est occupée du montage vidéo de 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>Bootstrap</w:t>
      </w:r>
      <w:r w:rsidRPr="00E24018">
        <w:rPr>
          <w:rFonts w:asciiTheme="minorHAnsi" w:hAnsiTheme="minorHAnsi" w:cs="Arial"/>
          <w:color w:val="000000"/>
          <w:sz w:val="22"/>
          <w:szCs w:val="22"/>
          <w:lang w:val="fr-FR"/>
        </w:rPr>
        <w:t xml:space="preserve"> ainsi que le design du logo. Charbel et Jade ont commencé par la page d’accueil avec le code html et css. </w:t>
      </w:r>
    </w:p>
    <w:p w14:paraId="06CDE1B3" w14:textId="77777777" w:rsidR="00E24018" w:rsidRPr="00E24018" w:rsidRDefault="00E24018" w:rsidP="00E24018">
      <w:pPr>
        <w:rPr>
          <w:rFonts w:eastAsia="Times New Roman" w:cs="Times New Roman"/>
          <w:lang w:val="fr-FR"/>
        </w:rPr>
      </w:pPr>
    </w:p>
    <w:p w14:paraId="23584BF9" w14:textId="77777777" w:rsidR="00E24018" w:rsidRPr="00E24018" w:rsidRDefault="00E24018" w:rsidP="00E24018">
      <w:pPr>
        <w:rPr>
          <w:rFonts w:eastAsia="Times New Roman" w:cs="Times New Roman"/>
          <w:lang w:val="fr-FR"/>
        </w:rPr>
      </w:pPr>
      <w:r w:rsidRPr="00E24018">
        <w:rPr>
          <w:rFonts w:eastAsia="Times New Roman" w:cs="Arial"/>
          <w:color w:val="000000"/>
          <w:sz w:val="22"/>
          <w:szCs w:val="22"/>
          <w:lang w:val="fr-FR"/>
        </w:rPr>
        <w:t>Pour l'étape 2 nous avons manqué un peu d’organisation et nous avons manqué de communication, ce qui a rendu une étape pas finie. </w:t>
      </w:r>
    </w:p>
    <w:p w14:paraId="0D674EED" w14:textId="77777777" w:rsidR="00E24018" w:rsidRPr="00E24018" w:rsidRDefault="00E24018" w:rsidP="00E24018">
      <w:pPr>
        <w:rPr>
          <w:rFonts w:eastAsia="Times New Roman" w:cs="Times New Roman"/>
          <w:lang w:val="fr-FR"/>
        </w:rPr>
      </w:pPr>
      <w:r w:rsidRPr="00E24018">
        <w:rPr>
          <w:rFonts w:eastAsia="Times New Roman" w:cs="Arial"/>
          <w:color w:val="000000"/>
          <w:sz w:val="22"/>
          <w:szCs w:val="22"/>
          <w:lang w:val="fr-FR"/>
        </w:rPr>
        <w:t xml:space="preserve">Après avoir discuté le jour de la mini soutenance de l'étape nous avons mis en place une liste des choses a faire pour rattraper l'étape 2 mais finir l'étape 3. </w:t>
      </w:r>
    </w:p>
    <w:p w14:paraId="6A584870" w14:textId="4F4B87CE" w:rsidR="00E24018" w:rsidRPr="00E608C8" w:rsidRDefault="00E24018">
      <w:pPr>
        <w:rPr>
          <w:lang w:val="fr-FR"/>
        </w:rPr>
      </w:pPr>
    </w:p>
    <w:p w14:paraId="0C19FBDB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2EDF9C65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5E9D32B0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13F0F10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2FA7937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E5CED84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6CBC22C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49EF44AB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B044CA0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FCE688B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514DFEED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84FC8F9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DF4632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2AF13CA2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0E183F7C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5E24104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ECCCE32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0A7618C6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17EE8CB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7BB7690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B188212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EC65AAF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96B55EB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0FFFAC7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242A0F44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E4F0F1C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362EC52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91C6EE3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0C97A115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3C696431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4ABDA17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90B3241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FC93C4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3709F15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4DEF0193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0AE25BCA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8FDEF08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40FEBB9E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7EA8E885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1854126D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6020D056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2AFE56F4" w14:textId="77777777" w:rsidR="00E24018" w:rsidRDefault="00E24018" w:rsidP="00E608C8">
      <w:pPr>
        <w:ind w:left="720"/>
        <w:rPr>
          <w:i/>
          <w:iCs/>
          <w:sz w:val="22"/>
          <w:szCs w:val="22"/>
          <w:lang w:val="fr-FR"/>
        </w:rPr>
      </w:pPr>
    </w:p>
    <w:p w14:paraId="3ED0F71C" w14:textId="77777777" w:rsidR="00E24018" w:rsidRDefault="00E24018" w:rsidP="00E24018">
      <w:pPr>
        <w:ind w:left="720"/>
        <w:jc w:val="both"/>
        <w:rPr>
          <w:i/>
          <w:iCs/>
          <w:sz w:val="22"/>
          <w:szCs w:val="22"/>
          <w:lang w:val="fr-FR"/>
        </w:rPr>
      </w:pPr>
    </w:p>
    <w:p w14:paraId="06AA9426" w14:textId="4AD0942A" w:rsidR="00E608C8" w:rsidRDefault="00B45887" w:rsidP="00E24018">
      <w:pPr>
        <w:ind w:left="720"/>
        <w:jc w:val="both"/>
        <w:rPr>
          <w:i/>
          <w:iCs/>
          <w:sz w:val="22"/>
          <w:szCs w:val="22"/>
          <w:lang w:val="fr-FR"/>
        </w:rPr>
      </w:pPr>
      <w:r w:rsidRPr="00B45887">
        <w:rPr>
          <w:i/>
          <w:iCs/>
          <w:sz w:val="22"/>
          <w:szCs w:val="22"/>
          <w:lang w:val="fr-FR"/>
        </w:rPr>
        <w:t xml:space="preserve">Nous arrivons enfin aux dernières pages du document pour vous représenter les taches que chacun </w:t>
      </w:r>
    </w:p>
    <w:p w14:paraId="5EB57A56" w14:textId="04B36934" w:rsidR="0048120C" w:rsidRDefault="00B45887" w:rsidP="00E24018">
      <w:pPr>
        <w:ind w:left="720"/>
        <w:jc w:val="both"/>
        <w:rPr>
          <w:i/>
          <w:iCs/>
          <w:sz w:val="22"/>
          <w:szCs w:val="22"/>
          <w:lang w:val="fr-FR"/>
        </w:rPr>
      </w:pPr>
      <w:r w:rsidRPr="00B45887">
        <w:rPr>
          <w:i/>
          <w:iCs/>
          <w:sz w:val="22"/>
          <w:szCs w:val="22"/>
          <w:lang w:val="fr-FR"/>
        </w:rPr>
        <w:t>a fait durant ce projet</w:t>
      </w:r>
      <w:r w:rsidR="00E608C8">
        <w:rPr>
          <w:i/>
          <w:iCs/>
          <w:sz w:val="22"/>
          <w:szCs w:val="22"/>
          <w:lang w:val="fr-FR"/>
        </w:rPr>
        <w:t>.</w:t>
      </w:r>
    </w:p>
    <w:p w14:paraId="71D7B067" w14:textId="7A974850" w:rsidR="00E608C8" w:rsidRDefault="00E608C8" w:rsidP="00E608C8">
      <w:pPr>
        <w:ind w:left="720"/>
        <w:rPr>
          <w:i/>
          <w:iCs/>
          <w:sz w:val="22"/>
          <w:szCs w:val="22"/>
          <w:lang w:val="fr-FR"/>
        </w:rPr>
      </w:pPr>
    </w:p>
    <w:p w14:paraId="18BE30A8" w14:textId="535D5FCB" w:rsidR="00E608C8" w:rsidRDefault="00E608C8" w:rsidP="00E608C8">
      <w:pPr>
        <w:ind w:left="720"/>
        <w:rPr>
          <w:i/>
          <w:iCs/>
          <w:sz w:val="22"/>
          <w:szCs w:val="22"/>
          <w:lang w:val="fr-FR"/>
        </w:rPr>
      </w:pPr>
    </w:p>
    <w:p w14:paraId="4030C284" w14:textId="29A31EA4" w:rsidR="00E608C8" w:rsidRDefault="00E608C8" w:rsidP="00E608C8">
      <w:pPr>
        <w:ind w:left="720"/>
        <w:rPr>
          <w:i/>
          <w:iCs/>
          <w:sz w:val="22"/>
          <w:szCs w:val="22"/>
          <w:lang w:val="fr-FR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608C8" w14:paraId="70AFFFB0" w14:textId="77777777" w:rsidTr="00E60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1026F9CC" w14:textId="77777777" w:rsidR="00E608C8" w:rsidRPr="00E608C8" w:rsidRDefault="00E608C8" w:rsidP="00E608C8">
            <w:pPr>
              <w:spacing w:before="240"/>
              <w:jc w:val="center"/>
              <w:rPr>
                <w:sz w:val="22"/>
                <w:szCs w:val="22"/>
                <w:lang w:val="fr-FR"/>
              </w:rPr>
            </w:pPr>
            <w:r w:rsidRPr="00E608C8">
              <w:rPr>
                <w:sz w:val="22"/>
                <w:szCs w:val="22"/>
                <w:lang w:val="fr-FR"/>
              </w:rPr>
              <w:t>Les taches effectuées par Charbel</w:t>
            </w:r>
          </w:p>
          <w:p w14:paraId="32CBAC5A" w14:textId="307EEBC0" w:rsidR="00E608C8" w:rsidRPr="00E608C8" w:rsidRDefault="00E608C8" w:rsidP="00E608C8">
            <w:pPr>
              <w:spacing w:before="240"/>
              <w:jc w:val="center"/>
              <w:rPr>
                <w:b w:val="0"/>
                <w:bCs w:val="0"/>
                <w:sz w:val="22"/>
                <w:szCs w:val="22"/>
                <w:lang w:val="fr-FR"/>
              </w:rPr>
            </w:pPr>
          </w:p>
        </w:tc>
        <w:tc>
          <w:tcPr>
            <w:tcW w:w="5395" w:type="dxa"/>
          </w:tcPr>
          <w:p w14:paraId="4A9FD4B5" w14:textId="63117B6B" w:rsidR="00E608C8" w:rsidRPr="00E608C8" w:rsidRDefault="00E608C8" w:rsidP="00E608C8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>Explication Bref</w:t>
            </w:r>
          </w:p>
        </w:tc>
      </w:tr>
      <w:tr w:rsidR="00E608C8" w14:paraId="086274FE" w14:textId="77777777" w:rsidTr="00E60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54B42736" w14:textId="77777777" w:rsidR="00993A98" w:rsidRDefault="00993A98" w:rsidP="00E608C8">
            <w:pPr>
              <w:rPr>
                <w:sz w:val="22"/>
                <w:szCs w:val="22"/>
                <w:lang w:val="fr-FR"/>
              </w:rPr>
            </w:pPr>
          </w:p>
          <w:p w14:paraId="3F486FAB" w14:textId="77777777" w:rsidR="00993A98" w:rsidRDefault="00E608C8" w:rsidP="00993A98">
            <w:pPr>
              <w:rPr>
                <w:b w:val="0"/>
                <w:bCs w:val="0"/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Installation d’Apache </w:t>
            </w:r>
            <w:r w:rsidR="00826907">
              <w:rPr>
                <w:b w:val="0"/>
                <w:bCs w:val="0"/>
                <w:sz w:val="22"/>
                <w:szCs w:val="22"/>
                <w:lang w:val="fr-FR"/>
              </w:rPr>
              <w:t>2, PHP, maria dB</w:t>
            </w: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 sur le serveur web</w:t>
            </w:r>
            <w:r w:rsidR="00993A98">
              <w:rPr>
                <w:sz w:val="22"/>
                <w:szCs w:val="22"/>
                <w:lang w:val="fr-FR"/>
              </w:rPr>
              <w:t>.</w:t>
            </w:r>
          </w:p>
          <w:p w14:paraId="2AF0FE45" w14:textId="4D6538FF" w:rsidR="00E608C8" w:rsidRPr="00993A98" w:rsidRDefault="00E608C8" w:rsidP="00993A98">
            <w:pPr>
              <w:rPr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 </w:t>
            </w:r>
          </w:p>
        </w:tc>
        <w:tc>
          <w:tcPr>
            <w:tcW w:w="5395" w:type="dxa"/>
          </w:tcPr>
          <w:p w14:paraId="2A3E5C2B" w14:textId="77777777" w:rsidR="00993A98" w:rsidRDefault="00993A98" w:rsidP="00E60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  <w:p w14:paraId="7A57764E" w14:textId="58F0D593" w:rsidR="00E608C8" w:rsidRDefault="00826907" w:rsidP="00E60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>Exécuter le site web sur un plateforme stable</w:t>
            </w:r>
          </w:p>
        </w:tc>
      </w:tr>
      <w:tr w:rsidR="00786C93" w14:paraId="1EE5E135" w14:textId="77777777" w:rsidTr="00786C93">
        <w:trPr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686895AC" w14:textId="77777777" w:rsidR="00786C93" w:rsidRDefault="00786C93" w:rsidP="00E608C8">
            <w:pPr>
              <w:rPr>
                <w:b w:val="0"/>
                <w:bCs w:val="0"/>
                <w:sz w:val="22"/>
                <w:szCs w:val="22"/>
                <w:lang w:val="fr-FR"/>
              </w:rPr>
            </w:pPr>
          </w:p>
          <w:p w14:paraId="2511C7E3" w14:textId="43C11C7C" w:rsidR="00786C93" w:rsidRPr="00786C93" w:rsidRDefault="00786C93" w:rsidP="00E608C8">
            <w:pPr>
              <w:rPr>
                <w:b w:val="0"/>
                <w:bCs w:val="0"/>
                <w:sz w:val="22"/>
                <w:szCs w:val="22"/>
                <w:lang w:val="fr-FR"/>
              </w:rPr>
            </w:pPr>
            <w:r w:rsidRPr="00786C93">
              <w:rPr>
                <w:b w:val="0"/>
                <w:bCs w:val="0"/>
                <w:sz w:val="22"/>
                <w:szCs w:val="22"/>
                <w:lang w:val="fr-FR"/>
              </w:rPr>
              <w:t>Front-Office Complet.</w:t>
            </w:r>
          </w:p>
        </w:tc>
        <w:tc>
          <w:tcPr>
            <w:tcW w:w="5395" w:type="dxa"/>
          </w:tcPr>
          <w:p w14:paraId="47195512" w14:textId="77777777" w:rsidR="00786C93" w:rsidRDefault="00786C93" w:rsidP="00E608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  <w:p w14:paraId="0E038913" w14:textId="49C806C0" w:rsidR="00786C93" w:rsidRDefault="00786C93" w:rsidP="00E608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>Tout le Front-Office a été cod</w:t>
            </w:r>
            <w:r w:rsidRPr="00786C93">
              <w:rPr>
                <w:rFonts w:cs="Sabon Next LT"/>
                <w:sz w:val="22"/>
                <w:szCs w:val="22"/>
                <w:lang w:val="fr-FR"/>
              </w:rPr>
              <w:t>é</w:t>
            </w:r>
            <w:r>
              <w:rPr>
                <w:sz w:val="22"/>
                <w:szCs w:val="22"/>
                <w:lang w:val="fr-FR"/>
              </w:rPr>
              <w:t xml:space="preserve"> par moi-même a l’exception du Forum mais j’ai participé à son design comme toutes les autres pages du site.</w:t>
            </w:r>
          </w:p>
          <w:p w14:paraId="362E0796" w14:textId="3CAE83D0" w:rsidR="00786C93" w:rsidRDefault="00786C93" w:rsidP="00E608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</w:tc>
      </w:tr>
      <w:tr w:rsidR="00E608C8" w14:paraId="6B19D2EE" w14:textId="77777777" w:rsidTr="00E60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47660E4A" w14:textId="77777777" w:rsidR="00993A98" w:rsidRDefault="00993A98" w:rsidP="00E608C8">
            <w:pPr>
              <w:rPr>
                <w:sz w:val="22"/>
                <w:szCs w:val="22"/>
                <w:lang w:val="fr-FR"/>
              </w:rPr>
            </w:pPr>
          </w:p>
          <w:p w14:paraId="5BDD42C3" w14:textId="77777777" w:rsidR="00993A98" w:rsidRDefault="00826907" w:rsidP="00E608C8">
            <w:pPr>
              <w:rPr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Design complet du Front-Office en CSS from scratch, </w:t>
            </w:r>
          </w:p>
          <w:p w14:paraId="24B1BB6D" w14:textId="77777777" w:rsidR="00E608C8" w:rsidRDefault="00826907" w:rsidP="00E608C8">
            <w:pPr>
              <w:rPr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>sans avoir recours au CSS Bootstrap.</w:t>
            </w:r>
          </w:p>
          <w:p w14:paraId="442EE20E" w14:textId="298D16D5" w:rsidR="00993A98" w:rsidRPr="00826907" w:rsidRDefault="00993A98" w:rsidP="00E608C8">
            <w:pPr>
              <w:rPr>
                <w:b w:val="0"/>
                <w:bCs w:val="0"/>
                <w:sz w:val="22"/>
                <w:szCs w:val="22"/>
                <w:lang w:val="fr-FR"/>
              </w:rPr>
            </w:pPr>
          </w:p>
        </w:tc>
        <w:tc>
          <w:tcPr>
            <w:tcW w:w="5395" w:type="dxa"/>
          </w:tcPr>
          <w:p w14:paraId="250B73BA" w14:textId="77777777" w:rsidR="00993A98" w:rsidRDefault="00993A98" w:rsidP="00E60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  <w:p w14:paraId="55A30C40" w14:textId="3562A973" w:rsidR="00E608C8" w:rsidRDefault="00826907" w:rsidP="00E60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>Un design de qualité et responsive-design de toutes les pages du Front-Office</w:t>
            </w:r>
          </w:p>
        </w:tc>
      </w:tr>
      <w:tr w:rsidR="00E608C8" w14:paraId="351DA4DE" w14:textId="77777777" w:rsidTr="00993A98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518A9226" w14:textId="77777777" w:rsidR="00993A98" w:rsidRDefault="00993A98" w:rsidP="00E608C8">
            <w:pPr>
              <w:rPr>
                <w:sz w:val="22"/>
                <w:szCs w:val="22"/>
                <w:lang w:val="fr-FR"/>
              </w:rPr>
            </w:pPr>
          </w:p>
          <w:p w14:paraId="7168A024" w14:textId="77777777" w:rsidR="00993A98" w:rsidRDefault="00826907" w:rsidP="00E608C8">
            <w:pPr>
              <w:rPr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Design complet du </w:t>
            </w:r>
            <w:r>
              <w:rPr>
                <w:b w:val="0"/>
                <w:bCs w:val="0"/>
                <w:sz w:val="22"/>
                <w:szCs w:val="22"/>
                <w:lang w:val="fr-FR"/>
              </w:rPr>
              <w:t>Back</w:t>
            </w:r>
            <w:r>
              <w:rPr>
                <w:b w:val="0"/>
                <w:bCs w:val="0"/>
                <w:sz w:val="22"/>
                <w:szCs w:val="22"/>
                <w:lang w:val="fr-FR"/>
              </w:rPr>
              <w:t xml:space="preserve">-Office en CSS from scratch, </w:t>
            </w:r>
          </w:p>
          <w:p w14:paraId="6A9E07AA" w14:textId="77777777" w:rsidR="00E608C8" w:rsidRDefault="00826907" w:rsidP="00E608C8">
            <w:pPr>
              <w:rPr>
                <w:sz w:val="22"/>
                <w:szCs w:val="22"/>
                <w:lang w:val="fr-FR"/>
              </w:rPr>
            </w:pPr>
            <w:r>
              <w:rPr>
                <w:b w:val="0"/>
                <w:bCs w:val="0"/>
                <w:sz w:val="22"/>
                <w:szCs w:val="22"/>
                <w:lang w:val="fr-FR"/>
              </w:rPr>
              <w:t>sans avoir recours au CSS Bootstrap.</w:t>
            </w:r>
          </w:p>
          <w:p w14:paraId="58BDF2F0" w14:textId="036F946F" w:rsidR="00993A98" w:rsidRDefault="00993A98" w:rsidP="00E608C8">
            <w:pPr>
              <w:rPr>
                <w:sz w:val="22"/>
                <w:szCs w:val="22"/>
                <w:lang w:val="fr-FR"/>
              </w:rPr>
            </w:pPr>
          </w:p>
        </w:tc>
        <w:tc>
          <w:tcPr>
            <w:tcW w:w="5395" w:type="dxa"/>
          </w:tcPr>
          <w:p w14:paraId="55F26AFD" w14:textId="77777777" w:rsidR="00993A98" w:rsidRDefault="00993A98" w:rsidP="00E608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  <w:p w14:paraId="0A1DD268" w14:textId="43635CF8" w:rsidR="00E608C8" w:rsidRDefault="00826907" w:rsidP="00E608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 xml:space="preserve">Un design de qualité et responsive-design de toutes les pages du </w:t>
            </w:r>
            <w:r>
              <w:rPr>
                <w:sz w:val="22"/>
                <w:szCs w:val="22"/>
                <w:lang w:val="fr-FR"/>
              </w:rPr>
              <w:t>Back</w:t>
            </w:r>
            <w:r>
              <w:rPr>
                <w:sz w:val="22"/>
                <w:szCs w:val="22"/>
                <w:lang w:val="fr-FR"/>
              </w:rPr>
              <w:t>-Office</w:t>
            </w:r>
          </w:p>
        </w:tc>
      </w:tr>
      <w:tr w:rsidR="00E608C8" w14:paraId="79404B89" w14:textId="77777777" w:rsidTr="00E60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500CF721" w14:textId="77777777" w:rsidR="00993A98" w:rsidRPr="00993A98" w:rsidRDefault="00993A98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4D4A9E42" w14:textId="1C71864E" w:rsidR="00E608C8" w:rsidRPr="00993A98" w:rsidRDefault="00993A98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sz w:val="22"/>
                <w:szCs w:val="22"/>
              </w:rPr>
            </w:pPr>
            <w:r w:rsidRPr="00993A98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Création d'un compte</w:t>
            </w: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 xml:space="preserve"> </w:t>
            </w:r>
            <w:r w:rsidRPr="00993A98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utilisateur</w:t>
            </w: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.</w:t>
            </w:r>
          </w:p>
        </w:tc>
        <w:tc>
          <w:tcPr>
            <w:tcW w:w="5395" w:type="dxa"/>
          </w:tcPr>
          <w:p w14:paraId="0DFB95BF" w14:textId="77777777" w:rsid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54624A26" w14:textId="4FFF3E08" w:rsidR="00993A98" w:rsidRP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  <w:lang w:val="fr-FR"/>
              </w:rPr>
            </w:pPr>
            <w:r w:rsidRPr="00993A98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Un identifiant sera demandé ainsi qu'un mot de passe</w:t>
            </w: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.</w:t>
            </w:r>
          </w:p>
          <w:p w14:paraId="59C380E6" w14:textId="1BD38817" w:rsidR="00993A98" w:rsidRP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  <w:lang w:val="fr-FR"/>
              </w:rPr>
            </w:pPr>
            <w:r w:rsidRPr="00993A98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Un </w:t>
            </w:r>
            <w:r w:rsidRPr="00993A98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courriel</w:t>
            </w:r>
            <w:r w:rsidRPr="00993A98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 de confirmation sera envoyé</w:t>
            </w: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.</w:t>
            </w:r>
          </w:p>
          <w:p w14:paraId="42A61A00" w14:textId="77777777" w:rsidR="00E608C8" w:rsidRPr="00993A98" w:rsidRDefault="00E608C8" w:rsidP="00E60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</w:p>
        </w:tc>
      </w:tr>
      <w:tr w:rsidR="00993A98" w14:paraId="02E5EDB3" w14:textId="77777777" w:rsidTr="00993A98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31C5ED14" w14:textId="77777777" w:rsidR="00993A98" w:rsidRPr="009A1F5E" w:rsidRDefault="00993A98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</w:p>
          <w:p w14:paraId="4E9308B0" w14:textId="0E60C72E" w:rsidR="00993A98" w:rsidRPr="00993A98" w:rsidRDefault="00993A98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Verification des mails</w:t>
            </w:r>
          </w:p>
        </w:tc>
        <w:tc>
          <w:tcPr>
            <w:tcW w:w="5395" w:type="dxa"/>
          </w:tcPr>
          <w:p w14:paraId="7E335376" w14:textId="1D18933A" w:rsid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52D4ECBD" w14:textId="636E18AE" w:rsid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Une gestion de compte Utilisateur afin </w:t>
            </w:r>
            <w:r w:rsidR="000F31A4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de s’assurer de la validité des mails utilisées.</w:t>
            </w:r>
          </w:p>
          <w:p w14:paraId="79C12CF0" w14:textId="07AC75E4" w:rsidR="00993A98" w:rsidRPr="00993A98" w:rsidRDefault="00993A98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0F31A4" w14:paraId="335F143F" w14:textId="77777777" w:rsidTr="0099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356E9E52" w14:textId="77777777" w:rsidR="000F31A4" w:rsidRDefault="000F31A4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</w:rPr>
            </w:pPr>
          </w:p>
          <w:p w14:paraId="5B07575B" w14:textId="35C17DDC" w:rsidR="000F31A4" w:rsidRDefault="000F31A4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Export PDF.</w:t>
            </w:r>
          </w:p>
        </w:tc>
        <w:tc>
          <w:tcPr>
            <w:tcW w:w="5395" w:type="dxa"/>
          </w:tcPr>
          <w:p w14:paraId="5A4DD12D" w14:textId="77777777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5359A7A6" w14:textId="31816B70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Export de toutes les informations utilisateurs PDF.</w:t>
            </w:r>
          </w:p>
          <w:p w14:paraId="43AF33B2" w14:textId="6B666C67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0F31A4" w14:paraId="1E21B867" w14:textId="77777777" w:rsidTr="00993A98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56BCFFAC" w14:textId="77777777" w:rsidR="000F31A4" w:rsidRDefault="000F31A4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</w:pPr>
          </w:p>
          <w:p w14:paraId="13426E5C" w14:textId="60E040A7" w:rsidR="000F31A4" w:rsidRPr="000F31A4" w:rsidRDefault="000F31A4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</w:pPr>
            <w:r w:rsidRPr="000F31A4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Filigrane ou Watermark</w:t>
            </w: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</w:rPr>
              <w:t>.</w:t>
            </w:r>
          </w:p>
        </w:tc>
        <w:tc>
          <w:tcPr>
            <w:tcW w:w="5395" w:type="dxa"/>
          </w:tcPr>
          <w:p w14:paraId="7A6B9F3E" w14:textId="77777777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6AFDA761" w14:textId="671BB97D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A chaque tentative d’upload d’une image sur notre site, </w:t>
            </w:r>
            <w:r w:rsidR="0023122E"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on intègre sur l’image le logo du site en filigrane.</w:t>
            </w:r>
          </w:p>
          <w:p w14:paraId="76906FE6" w14:textId="768BC47B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0F31A4" w14:paraId="68CDA922" w14:textId="77777777" w:rsidTr="0099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1B14D342" w14:textId="77777777" w:rsidR="000F31A4" w:rsidRDefault="000F31A4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</w:p>
          <w:p w14:paraId="3DA7D37E" w14:textId="049F24C4" w:rsidR="0023122E" w:rsidRP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 w:rsidRPr="0023122E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Logs.</w:t>
            </w:r>
          </w:p>
        </w:tc>
        <w:tc>
          <w:tcPr>
            <w:tcW w:w="5395" w:type="dxa"/>
          </w:tcPr>
          <w:p w14:paraId="31DF3BAE" w14:textId="77777777" w:rsidR="000F31A4" w:rsidRDefault="000F31A4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6A696828" w14:textId="65BCFAF4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Les logs de connexion et des visites sur le site.</w:t>
            </w:r>
          </w:p>
        </w:tc>
      </w:tr>
      <w:tr w:rsidR="0023122E" w14:paraId="07ED4D83" w14:textId="77777777" w:rsidTr="00993A98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2209832B" w14:textId="77777777" w:rsid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0C2D53BE" w14:textId="217BB82E" w:rsid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Dark Mode / Light Mode.</w:t>
            </w:r>
          </w:p>
        </w:tc>
        <w:tc>
          <w:tcPr>
            <w:tcW w:w="5395" w:type="dxa"/>
          </w:tcPr>
          <w:p w14:paraId="46BA2533" w14:textId="77777777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41F24FD4" w14:textId="00C40A9E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Un mode d’affichage de type passage Dark Mode / Light Mode</w:t>
            </w:r>
          </w:p>
        </w:tc>
      </w:tr>
      <w:tr w:rsidR="0023122E" w14:paraId="6FD91DC0" w14:textId="77777777" w:rsidTr="0099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694951BC" w14:textId="77777777" w:rsid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</w:p>
          <w:p w14:paraId="1F3CB0F3" w14:textId="23D028D6" w:rsidR="0023122E" w:rsidRP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 w:rsidRPr="0023122E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Formulaire De Contact.</w:t>
            </w:r>
          </w:p>
        </w:tc>
        <w:tc>
          <w:tcPr>
            <w:tcW w:w="5395" w:type="dxa"/>
          </w:tcPr>
          <w:p w14:paraId="455A1A53" w14:textId="77777777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032FF263" w14:textId="7E8F7F74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Un formulaire de contact d’où l’utilisateur pourras envoyer un message aux administrateurs, ce message envoyé, sera affiche dans le back-office.</w:t>
            </w:r>
          </w:p>
          <w:p w14:paraId="765D2ECB" w14:textId="49D81F27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23122E" w14:paraId="2A1C57D5" w14:textId="77777777" w:rsidTr="00993A98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09DADEC0" w14:textId="77777777" w:rsid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7C19FC03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0EDF1042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30DD8378" w14:textId="0BE5EDC3" w:rsidR="0023122E" w:rsidRDefault="0023122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Page d’inscription, de connexion et de déconnexion.</w:t>
            </w:r>
          </w:p>
        </w:tc>
        <w:tc>
          <w:tcPr>
            <w:tcW w:w="5395" w:type="dxa"/>
          </w:tcPr>
          <w:p w14:paraId="0F65B620" w14:textId="77777777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4058367E" w14:textId="77777777" w:rsidR="0023122E" w:rsidRDefault="0023122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Ces pages permettent aux utilisateurs de s’inscrire, de se connecter et de se déconnecter. Niveau PHP,</w:t>
            </w:r>
          </w:p>
          <w:p w14:paraId="03650122" w14:textId="58361087" w:rsidR="0023122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Une connexion a la base de données afin de s’assurer si l’email est déjà utilisé sinon l’insérer dans la table users.</w:t>
            </w:r>
          </w:p>
          <w:p w14:paraId="3D09555B" w14:textId="00060E73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940B6E" w14:paraId="1EF4D11D" w14:textId="77777777" w:rsidTr="0099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1A73EA83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</w:p>
          <w:p w14:paraId="7CEB9F0F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3E3EF9CF" w14:textId="45522F41" w:rsidR="00940B6E" w:rsidRP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 w:rsidRPr="00940B6E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SQL.</w:t>
            </w:r>
          </w:p>
        </w:tc>
        <w:tc>
          <w:tcPr>
            <w:tcW w:w="5395" w:type="dxa"/>
          </w:tcPr>
          <w:p w14:paraId="62069891" w14:textId="77777777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7B6961F3" w14:textId="5C4450DC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Création de quelques tables dans notre base de </w:t>
            </w:r>
          </w:p>
          <w:p w14:paraId="5735C84E" w14:textId="53D4D509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données, qui m’a été utile pour le formulaire de contact.</w:t>
            </w:r>
          </w:p>
          <w:p w14:paraId="110243EF" w14:textId="3217D43C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940B6E" w14:paraId="49BAE883" w14:textId="77777777" w:rsidTr="00993A98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3FE6B3A3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5F14210E" w14:textId="797B999E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Certificat SSL.</w:t>
            </w:r>
          </w:p>
        </w:tc>
        <w:tc>
          <w:tcPr>
            <w:tcW w:w="5395" w:type="dxa"/>
          </w:tcPr>
          <w:p w14:paraId="2EFD241C" w14:textId="77777777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25C3F350" w14:textId="77777777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 xml:space="preserve">Un certificat SSL (HTTPS) pour être prémuni contre les attaques web classiques. </w:t>
            </w:r>
          </w:p>
          <w:p w14:paraId="2244F014" w14:textId="1671C5F5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</w:tc>
      </w:tr>
      <w:tr w:rsidR="00940B6E" w14:paraId="265990A8" w14:textId="77777777" w:rsidTr="00993A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457C5D9A" w14:textId="77777777" w:rsid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</w:p>
          <w:p w14:paraId="13F29D6B" w14:textId="3330AC79" w:rsidR="00940B6E" w:rsidRPr="00940B6E" w:rsidRDefault="00940B6E" w:rsidP="00993A98">
            <w:pPr>
              <w:pStyle w:val="NormalWeb"/>
              <w:spacing w:before="0" w:beforeAutospacing="0" w:after="0" w:afterAutospacing="0"/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</w:pPr>
            <w:r w:rsidRPr="00940B6E">
              <w:rPr>
                <w:rFonts w:asciiTheme="minorHAnsi" w:hAnsiTheme="minorHAnsi"/>
                <w:b w:val="0"/>
                <w:bCs w:val="0"/>
                <w:color w:val="000000"/>
                <w:sz w:val="22"/>
                <w:szCs w:val="22"/>
                <w:lang w:val="fr-FR"/>
              </w:rPr>
              <w:t>Configuration d’un fichier htaccess.</w:t>
            </w:r>
          </w:p>
        </w:tc>
        <w:tc>
          <w:tcPr>
            <w:tcW w:w="5395" w:type="dxa"/>
          </w:tcPr>
          <w:p w14:paraId="01E4AA2B" w14:textId="77777777" w:rsidR="00940B6E" w:rsidRDefault="00940B6E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</w:p>
          <w:p w14:paraId="5D8DDCB9" w14:textId="6F18C8FD" w:rsidR="00940B6E" w:rsidRDefault="00786C93" w:rsidP="00993A98">
            <w:pPr>
              <w:pStyle w:val="NormalWeb"/>
              <w:spacing w:before="0" w:beforeAutospacing="0" w:after="0" w:afterAutospacing="0"/>
              <w:ind w:left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</w:pPr>
            <w:r>
              <w:rPr>
                <w:rFonts w:asciiTheme="minorHAnsi" w:hAnsiTheme="minorHAnsi"/>
                <w:color w:val="000000"/>
                <w:sz w:val="22"/>
                <w:szCs w:val="22"/>
                <w:lang w:val="fr-FR"/>
              </w:rPr>
              <w:t>Configuration d’un fichier htaccess pour redirection des images du site.</w:t>
            </w:r>
          </w:p>
        </w:tc>
      </w:tr>
    </w:tbl>
    <w:p w14:paraId="71DB4780" w14:textId="77777777" w:rsidR="00E608C8" w:rsidRPr="00E608C8" w:rsidRDefault="00E608C8" w:rsidP="00E608C8">
      <w:pPr>
        <w:ind w:left="720"/>
        <w:rPr>
          <w:sz w:val="22"/>
          <w:szCs w:val="22"/>
          <w:lang w:val="fr-FR"/>
        </w:rPr>
      </w:pPr>
    </w:p>
    <w:p w14:paraId="1EEF27AA" w14:textId="57D1742E" w:rsidR="00E608C8" w:rsidRDefault="00E608C8" w:rsidP="00E608C8">
      <w:pPr>
        <w:ind w:left="720"/>
        <w:rPr>
          <w:i/>
          <w:iCs/>
          <w:sz w:val="22"/>
          <w:szCs w:val="22"/>
          <w:lang w:val="fr-FR"/>
        </w:rPr>
      </w:pPr>
    </w:p>
    <w:p w14:paraId="1962F73C" w14:textId="77777777" w:rsidR="00E608C8" w:rsidRDefault="00E608C8" w:rsidP="00E608C8">
      <w:pPr>
        <w:ind w:left="720"/>
        <w:rPr>
          <w:i/>
          <w:iCs/>
          <w:sz w:val="22"/>
          <w:szCs w:val="22"/>
          <w:lang w:val="fr-FR"/>
        </w:rPr>
      </w:pPr>
    </w:p>
    <w:p w14:paraId="0E258404" w14:textId="5046422B" w:rsidR="00B45887" w:rsidRDefault="00B45887" w:rsidP="00B45887">
      <w:pPr>
        <w:rPr>
          <w:i/>
          <w:iCs/>
          <w:sz w:val="22"/>
          <w:szCs w:val="22"/>
          <w:lang w:val="fr-FR"/>
        </w:rPr>
      </w:pPr>
    </w:p>
    <w:p w14:paraId="32654101" w14:textId="717B8932" w:rsidR="00B45887" w:rsidRDefault="00B45887" w:rsidP="00B45887">
      <w:pPr>
        <w:rPr>
          <w:sz w:val="22"/>
          <w:szCs w:val="22"/>
          <w:lang w:val="fr-FR"/>
        </w:rPr>
      </w:pPr>
    </w:p>
    <w:p w14:paraId="2B4B2818" w14:textId="77777777" w:rsidR="00B45887" w:rsidRPr="00B45887" w:rsidRDefault="00B45887" w:rsidP="00B45887">
      <w:pPr>
        <w:rPr>
          <w:sz w:val="22"/>
          <w:szCs w:val="22"/>
          <w:lang w:val="fr-FR"/>
        </w:rPr>
      </w:pPr>
    </w:p>
    <w:sectPr w:rsidR="00B45887" w:rsidRPr="00B45887" w:rsidSect="00E74B29">
      <w:footerReference w:type="even" r:id="rId12"/>
      <w:footerReference w:type="default" r:id="rId1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E004C" w14:textId="77777777" w:rsidR="00171EEE" w:rsidRDefault="00171EEE" w:rsidP="00E74B29">
      <w:r>
        <w:separator/>
      </w:r>
    </w:p>
  </w:endnote>
  <w:endnote w:type="continuationSeparator" w:id="0">
    <w:p w14:paraId="494A59A0" w14:textId="77777777" w:rsidR="00171EEE" w:rsidRDefault="00171EE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80527E2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D7CB3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F9CBC" w14:textId="77777777" w:rsidR="00516157" w:rsidRDefault="00516157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>
      <w:rPr>
        <w:caps/>
      </w:rPr>
      <w:fldChar w:fldCharType="begin"/>
    </w:r>
    <w:r>
      <w:rPr>
        <w:caps/>
      </w:rPr>
      <w:instrText xml:space="preserve"> PAGE   \* MERGEFORMAT </w:instrText>
    </w:r>
    <w:r>
      <w:rPr>
        <w:caps/>
      </w:rPr>
      <w:fldChar w:fldCharType="separate"/>
    </w:r>
    <w:r>
      <w:rPr>
        <w:caps/>
        <w:noProof/>
      </w:rPr>
      <w:t>2</w:t>
    </w:r>
    <w:r>
      <w:rPr>
        <w:caps/>
        <w:noProof/>
      </w:rPr>
      <w:fldChar w:fldCharType="end"/>
    </w:r>
  </w:p>
  <w:p w14:paraId="6F0C4814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DD93A" w14:textId="77777777" w:rsidR="00171EEE" w:rsidRDefault="00171EEE" w:rsidP="00E74B29">
      <w:r>
        <w:separator/>
      </w:r>
    </w:p>
  </w:footnote>
  <w:footnote w:type="continuationSeparator" w:id="0">
    <w:p w14:paraId="00E7EB59" w14:textId="77777777" w:rsidR="00171EEE" w:rsidRDefault="00171EE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409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0E8"/>
    <w:rsid w:val="00086FA5"/>
    <w:rsid w:val="000E4641"/>
    <w:rsid w:val="000F31A4"/>
    <w:rsid w:val="00151F66"/>
    <w:rsid w:val="00171EEE"/>
    <w:rsid w:val="00177F8D"/>
    <w:rsid w:val="00185F4A"/>
    <w:rsid w:val="0023122E"/>
    <w:rsid w:val="002D2200"/>
    <w:rsid w:val="0040564B"/>
    <w:rsid w:val="0048120C"/>
    <w:rsid w:val="004909D9"/>
    <w:rsid w:val="00516157"/>
    <w:rsid w:val="00521481"/>
    <w:rsid w:val="00665110"/>
    <w:rsid w:val="006709F1"/>
    <w:rsid w:val="006C60E6"/>
    <w:rsid w:val="00710CE0"/>
    <w:rsid w:val="00786C93"/>
    <w:rsid w:val="007B1020"/>
    <w:rsid w:val="00805BC0"/>
    <w:rsid w:val="00826907"/>
    <w:rsid w:val="00837914"/>
    <w:rsid w:val="00874FE7"/>
    <w:rsid w:val="00940B6E"/>
    <w:rsid w:val="00952F7D"/>
    <w:rsid w:val="0095496A"/>
    <w:rsid w:val="00993A98"/>
    <w:rsid w:val="009A1F5E"/>
    <w:rsid w:val="009A38BA"/>
    <w:rsid w:val="00B43E11"/>
    <w:rsid w:val="00B45887"/>
    <w:rsid w:val="00C755AB"/>
    <w:rsid w:val="00C810E8"/>
    <w:rsid w:val="00D43125"/>
    <w:rsid w:val="00D66A3A"/>
    <w:rsid w:val="00DF198B"/>
    <w:rsid w:val="00E24018"/>
    <w:rsid w:val="00E608C8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9B7A2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table" w:styleId="TableGridLight">
    <w:name w:val="Grid Table Light"/>
    <w:basedOn w:val="TableNormal"/>
    <w:uiPriority w:val="40"/>
    <w:rsid w:val="00E608C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E608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5">
    <w:name w:val="Grid Table 4 Accent 5"/>
    <w:basedOn w:val="TableNormal"/>
    <w:uiPriority w:val="49"/>
    <w:rsid w:val="00E608C8"/>
    <w:tblPr>
      <w:tblStyleRowBandSize w:val="1"/>
      <w:tblStyleColBandSize w:val="1"/>
      <w:tblBorders>
        <w:top w:val="single" w:sz="4" w:space="0" w:color="F2F6FA" w:themeColor="accent5" w:themeTint="99"/>
        <w:left w:val="single" w:sz="4" w:space="0" w:color="F2F6FA" w:themeColor="accent5" w:themeTint="99"/>
        <w:bottom w:val="single" w:sz="4" w:space="0" w:color="F2F6FA" w:themeColor="accent5" w:themeTint="99"/>
        <w:right w:val="single" w:sz="4" w:space="0" w:color="F2F6FA" w:themeColor="accent5" w:themeTint="99"/>
        <w:insideH w:val="single" w:sz="4" w:space="0" w:color="F2F6FA" w:themeColor="accent5" w:themeTint="99"/>
        <w:insideV w:val="single" w:sz="4" w:space="0" w:color="F2F6F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F1F7" w:themeColor="accent5"/>
          <w:left w:val="single" w:sz="4" w:space="0" w:color="EBF1F7" w:themeColor="accent5"/>
          <w:bottom w:val="single" w:sz="4" w:space="0" w:color="EBF1F7" w:themeColor="accent5"/>
          <w:right w:val="single" w:sz="4" w:space="0" w:color="EBF1F7" w:themeColor="accent5"/>
          <w:insideH w:val="nil"/>
          <w:insideV w:val="nil"/>
        </w:tcBorders>
        <w:shd w:val="clear" w:color="auto" w:fill="EBF1F7" w:themeFill="accent5"/>
      </w:tcPr>
    </w:tblStylePr>
    <w:tblStylePr w:type="lastRow">
      <w:rPr>
        <w:b/>
        <w:bCs/>
      </w:rPr>
      <w:tblPr/>
      <w:tcPr>
        <w:tcBorders>
          <w:top w:val="double" w:sz="4" w:space="0" w:color="EBF1F7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CFD" w:themeFill="accent5" w:themeFillTint="33"/>
      </w:tcPr>
    </w:tblStylePr>
    <w:tblStylePr w:type="band1Horz">
      <w:tblPr/>
      <w:tcPr>
        <w:shd w:val="clear" w:color="auto" w:fill="FAFCFD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E608C8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  <w:style w:type="table" w:styleId="GridTable4">
    <w:name w:val="Grid Table 4"/>
    <w:basedOn w:val="TableNormal"/>
    <w:uiPriority w:val="49"/>
    <w:rsid w:val="00E608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993A9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9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4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27081527BAA49A8BE0E53199EFD2E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A6ED7-B4AE-4A87-A824-AD974AF6C96A}"/>
      </w:docPartPr>
      <w:docPartBody>
        <w:p w:rsidR="00000000" w:rsidRDefault="005C4629">
          <w:pPr>
            <w:pStyle w:val="E27081527BAA49A8BE0E53199EFD2E92"/>
          </w:pPr>
          <w:r w:rsidRPr="00DF198B">
            <w:t>—</w:t>
          </w:r>
        </w:p>
      </w:docPartBody>
    </w:docPart>
    <w:docPart>
      <w:docPartPr>
        <w:name w:val="B9F0B08C8D1241B889A3D7BB032275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70C53-063D-4D2B-BA82-D9C08A96A6F0}"/>
      </w:docPartPr>
      <w:docPartBody>
        <w:p w:rsidR="00000000" w:rsidRDefault="005C4629">
          <w:pPr>
            <w:pStyle w:val="B9F0B08C8D1241B889A3D7BB032275C9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534"/>
    <w:rsid w:val="005C4629"/>
    <w:rsid w:val="005F2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2A4E1A3EB13487887A89DE2382506D2">
    <w:name w:val="32A4E1A3EB13487887A89DE2382506D2"/>
  </w:style>
  <w:style w:type="paragraph" w:customStyle="1" w:styleId="CA080C4D571D462D9675EF14DC6B08DF">
    <w:name w:val="CA080C4D571D462D9675EF14DC6B08DF"/>
  </w:style>
  <w:style w:type="paragraph" w:customStyle="1" w:styleId="EE3EBE47D03148C49A3542EC6BD4B3AF">
    <w:name w:val="EE3EBE47D03148C49A3542EC6BD4B3AF"/>
  </w:style>
  <w:style w:type="paragraph" w:customStyle="1" w:styleId="E27081527BAA49A8BE0E53199EFD2E92">
    <w:name w:val="E27081527BAA49A8BE0E53199EFD2E92"/>
  </w:style>
  <w:style w:type="paragraph" w:customStyle="1" w:styleId="6004D526A3AB4C9EB6E614E42542122A">
    <w:name w:val="6004D526A3AB4C9EB6E614E42542122A"/>
  </w:style>
  <w:style w:type="paragraph" w:customStyle="1" w:styleId="B9F0B08C8D1241B889A3D7BB032275C9">
    <w:name w:val="B9F0B08C8D1241B889A3D7BB032275C9"/>
  </w:style>
  <w:style w:type="paragraph" w:customStyle="1" w:styleId="0F8487ED5FB04B64B5B0C3289D3E8437">
    <w:name w:val="0F8487ED5FB04B64B5B0C3289D3E8437"/>
  </w:style>
  <w:style w:type="paragraph" w:customStyle="1" w:styleId="559B19301B284676B64C729AD191D9F7">
    <w:name w:val="559B19301B284676B64C729AD191D9F7"/>
  </w:style>
  <w:style w:type="paragraph" w:customStyle="1" w:styleId="Text">
    <w:name w:val="Text"/>
    <w:basedOn w:val="Normal"/>
    <w:uiPriority w:val="5"/>
    <w:qFormat/>
    <w:rsid w:val="005F2534"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44D941007ABF4DC19BC85CF6E06C4037">
    <w:name w:val="44D941007ABF4DC19BC85CF6E06C4037"/>
  </w:style>
  <w:style w:type="paragraph" w:customStyle="1" w:styleId="BB101F73F55644CD9EEF93E0DCD505BC">
    <w:name w:val="BB101F73F55644CD9EEF93E0DCD505BC"/>
  </w:style>
  <w:style w:type="paragraph" w:customStyle="1" w:styleId="BD0446EB2C6E45DE9547E429401A9EE9">
    <w:name w:val="BD0446EB2C6E45DE9547E429401A9EE9"/>
  </w:style>
  <w:style w:type="paragraph" w:customStyle="1" w:styleId="6CDEE4558F1B4E08AFBEB0CD6E66E15C">
    <w:name w:val="6CDEE4558F1B4E08AFBEB0CD6E66E15C"/>
  </w:style>
  <w:style w:type="paragraph" w:customStyle="1" w:styleId="C64EA2FDFD694AF99B8B1BC98EA1EA76">
    <w:name w:val="C64EA2FDFD694AF99B8B1BC98EA1EA76"/>
  </w:style>
  <w:style w:type="paragraph" w:customStyle="1" w:styleId="F3E7B517B95A4874B911CD3F17D987ED">
    <w:name w:val="F3E7B517B95A4874B911CD3F17D987ED"/>
  </w:style>
  <w:style w:type="paragraph" w:customStyle="1" w:styleId="FE1556C80B6B435AA014FB2364AAE560">
    <w:name w:val="FE1556C80B6B435AA014FB2364AAE560"/>
  </w:style>
  <w:style w:type="paragraph" w:customStyle="1" w:styleId="D2848D1435974ABEA41F089788BC8171">
    <w:name w:val="D2848D1435974ABEA41F089788BC8171"/>
  </w:style>
  <w:style w:type="paragraph" w:customStyle="1" w:styleId="4959042A4E114AE286AC2B811714211C">
    <w:name w:val="4959042A4E114AE286AC2B811714211C"/>
    <w:rsid w:val="005F2534"/>
  </w:style>
  <w:style w:type="paragraph" w:customStyle="1" w:styleId="F3B5CA56A39A4C948757AD43BCD4A3B7">
    <w:name w:val="F3B5CA56A39A4C948757AD43BCD4A3B7"/>
    <w:rsid w:val="005F2534"/>
  </w:style>
  <w:style w:type="paragraph" w:customStyle="1" w:styleId="3245A193E94D4D1C9045D9A98AAA227E">
    <w:name w:val="3245A193E94D4D1C9045D9A98AAA227E"/>
    <w:rsid w:val="005F2534"/>
  </w:style>
  <w:style w:type="paragraph" w:customStyle="1" w:styleId="E1C143440326459EA66E5BB79310C4B8">
    <w:name w:val="E1C143440326459EA66E5BB79310C4B8"/>
    <w:rsid w:val="005F2534"/>
  </w:style>
  <w:style w:type="paragraph" w:customStyle="1" w:styleId="70CD73DF9D674961BF418C5BF1E2B004">
    <w:name w:val="70CD73DF9D674961BF418C5BF1E2B004"/>
    <w:rsid w:val="005F2534"/>
  </w:style>
  <w:style w:type="paragraph" w:customStyle="1" w:styleId="1593ABA8C7E14366A090E66F58B3F184">
    <w:name w:val="1593ABA8C7E14366A090E66F58B3F184"/>
    <w:rsid w:val="005F25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503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2022-05-07T10:04:00Z</dcterms:created>
  <dcterms:modified xsi:type="dcterms:W3CDTF">2022-05-08T14:41:00Z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